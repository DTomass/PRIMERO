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626E4BA1" w14:textId="77777777" w:rsidTr="00CA3883">
        <w:trPr>
          <w:trHeight w:hRule="exact" w:val="226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16480E" w14:textId="011894A1" w:rsidR="00692703" w:rsidRPr="00A873BF" w:rsidRDefault="00CA3883" w:rsidP="00913946">
            <w:pPr>
              <w:pStyle w:val="Ttulo"/>
              <w:rPr>
                <w:sz w:val="56"/>
                <w:szCs w:val="52"/>
              </w:rPr>
            </w:pPr>
            <w:r w:rsidRPr="00A873BF">
              <w:rPr>
                <w:sz w:val="56"/>
                <w:szCs w:val="52"/>
              </w:rPr>
              <w:t>Daniel</w:t>
            </w:r>
            <w:r w:rsidR="00692703" w:rsidRPr="00A873BF">
              <w:rPr>
                <w:sz w:val="56"/>
                <w:szCs w:val="52"/>
                <w:lang w:bidi="es-ES"/>
              </w:rPr>
              <w:t xml:space="preserve"> </w:t>
            </w:r>
            <w:r w:rsidRPr="00A873BF">
              <w:rPr>
                <w:rStyle w:val="nfasisintenso"/>
                <w:sz w:val="56"/>
                <w:szCs w:val="52"/>
              </w:rPr>
              <w:t>Tomas Martinez</w:t>
            </w:r>
          </w:p>
          <w:p w14:paraId="7DD7470E" w14:textId="16A99080" w:rsidR="00692703" w:rsidRPr="00FD7C80" w:rsidRDefault="00CA3883" w:rsidP="00913946">
            <w:pPr>
              <w:pStyle w:val="Informacindecontacto"/>
              <w:contextualSpacing w:val="0"/>
            </w:pPr>
            <w:r>
              <w:t>Av. Los Cañones de Zaragoza</w:t>
            </w:r>
            <w:r w:rsidR="00535FA3">
              <w:t>, 50022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068785959A654236AB5BBF02C6082CD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639 55 62 46</w:t>
            </w:r>
            <w:r w:rsidR="00A873BF">
              <w:t>/976200059</w:t>
            </w:r>
          </w:p>
          <w:p w14:paraId="46CDDB99" w14:textId="4E035386" w:rsidR="00692703" w:rsidRPr="00FD7C80" w:rsidRDefault="00CA3883" w:rsidP="00913946">
            <w:pPr>
              <w:pStyle w:val="nfasisenlainformacindecontacto"/>
              <w:contextualSpacing w:val="0"/>
            </w:pPr>
            <w:r>
              <w:t>Danieltomasd2003@gmail.com</w:t>
            </w:r>
          </w:p>
        </w:tc>
      </w:tr>
      <w:tr w:rsidR="009571D8" w:rsidRPr="00FD7C80" w14:paraId="233C936B" w14:textId="77777777" w:rsidTr="00692703">
        <w:tc>
          <w:tcPr>
            <w:tcW w:w="9360" w:type="dxa"/>
            <w:tcMar>
              <w:top w:w="432" w:type="dxa"/>
            </w:tcMar>
          </w:tcPr>
          <w:p w14:paraId="35ED5F6D" w14:textId="77777777" w:rsidR="001755A8" w:rsidRDefault="00E61389" w:rsidP="00913946">
            <w:pPr>
              <w:contextualSpacing w:val="0"/>
            </w:pPr>
            <w:r>
              <w:t>DNI: 73444660W</w:t>
            </w:r>
          </w:p>
          <w:p w14:paraId="3C585188" w14:textId="3E1630D4" w:rsidR="00E61389" w:rsidRPr="00FD7C80" w:rsidRDefault="00E61389" w:rsidP="00913946">
            <w:pPr>
              <w:contextualSpacing w:val="0"/>
            </w:pPr>
            <w:r>
              <w:t>Nacido el 23 de diciembre de 2003</w:t>
            </w:r>
          </w:p>
        </w:tc>
      </w:tr>
    </w:tbl>
    <w:p w14:paraId="65F02E82" w14:textId="77777777" w:rsidR="004E01EB" w:rsidRPr="00FD7C80" w:rsidRDefault="004D03BB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B28B406AAE03450B9FCA17DE645C48A4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42D7536A" w14:textId="77777777" w:rsidTr="00CA3883">
        <w:tc>
          <w:tcPr>
            <w:tcW w:w="8958" w:type="dxa"/>
          </w:tcPr>
          <w:p w14:paraId="4A352BBC" w14:textId="35201964" w:rsidR="001D0BF1" w:rsidRPr="00FD7C80" w:rsidRDefault="00CA3883" w:rsidP="001D0BF1">
            <w:pPr>
              <w:pStyle w:val="Ttulo3"/>
              <w:contextualSpacing w:val="0"/>
              <w:outlineLvl w:val="2"/>
            </w:pPr>
            <w:r>
              <w:t>Septiembre 2022-Junio 2023</w:t>
            </w:r>
          </w:p>
          <w:p w14:paraId="2941228D" w14:textId="1BE30DEA" w:rsidR="001E3120" w:rsidRPr="00FD7C80" w:rsidRDefault="00CA3883" w:rsidP="00CA3883">
            <w:pPr>
              <w:pStyle w:val="Ttulo2"/>
              <w:contextualSpacing w:val="0"/>
              <w:outlineLvl w:val="1"/>
            </w:pPr>
            <w:r>
              <w:t>practicas informatic</w:t>
            </w:r>
            <w:r w:rsidR="00735E95">
              <w:t>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Salesianos “ntra. señora del pilar”, zaragoza</w:t>
            </w:r>
          </w:p>
        </w:tc>
      </w:tr>
    </w:tbl>
    <w:sdt>
      <w:sdtPr>
        <w:alias w:val="Educación:"/>
        <w:tag w:val="Formación:"/>
        <w:id w:val="-1908763273"/>
        <w:placeholder>
          <w:docPart w:val="476FBFF5C67143E4B2D0667FE83CC1CD"/>
        </w:placeholder>
        <w:temporary/>
        <w:showingPlcHdr/>
        <w15:appearance w15:val="hidden"/>
      </w:sdtPr>
      <w:sdtEndPr/>
      <w:sdtContent>
        <w:p w14:paraId="0943B4F4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247DF29A" w14:textId="77777777" w:rsidTr="00D66A52">
        <w:tc>
          <w:tcPr>
            <w:tcW w:w="9355" w:type="dxa"/>
          </w:tcPr>
          <w:p w14:paraId="7EAF824B" w14:textId="77777777" w:rsidR="009C2055" w:rsidRDefault="009C2055" w:rsidP="001D0BF1">
            <w:pPr>
              <w:pStyle w:val="Ttulo3"/>
              <w:contextualSpacing w:val="0"/>
              <w:outlineLvl w:val="2"/>
            </w:pPr>
          </w:p>
          <w:p w14:paraId="0581B35C" w14:textId="2D24FA9F" w:rsidR="001D0BF1" w:rsidRPr="00FD7C80" w:rsidRDefault="00CA3883" w:rsidP="001D0BF1">
            <w:pPr>
              <w:pStyle w:val="Ttulo3"/>
              <w:contextualSpacing w:val="0"/>
              <w:outlineLvl w:val="2"/>
            </w:pPr>
            <w:r>
              <w:t>2021-2023</w:t>
            </w:r>
          </w:p>
          <w:p w14:paraId="53694F55" w14:textId="77777777" w:rsidR="007538DC" w:rsidRDefault="00CA3883" w:rsidP="009C2055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rPr>
                <w:lang w:bidi="es-ES"/>
              </w:rPr>
              <w:t>tecnico superior en desarrollo de aplicaciones multiplataforma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Salesianos “ntra. señora del pilar”, zaragoza</w:t>
            </w:r>
          </w:p>
          <w:p w14:paraId="0363BE08" w14:textId="3C097F66" w:rsidR="009C2055" w:rsidRPr="00FD7C80" w:rsidRDefault="009C2055" w:rsidP="009C2055">
            <w:pPr>
              <w:pStyle w:val="Ttulo2"/>
              <w:contextualSpacing w:val="0"/>
              <w:outlineLvl w:val="1"/>
            </w:pPr>
          </w:p>
        </w:tc>
      </w:tr>
      <w:tr w:rsidR="00F61DF9" w:rsidRPr="00FD7C80" w14:paraId="28A38C69" w14:textId="77777777" w:rsidTr="00F61DF9">
        <w:tc>
          <w:tcPr>
            <w:tcW w:w="9355" w:type="dxa"/>
            <w:tcMar>
              <w:top w:w="216" w:type="dxa"/>
            </w:tcMar>
          </w:tcPr>
          <w:p w14:paraId="0ED0D28B" w14:textId="2BB77B97" w:rsidR="00F61DF9" w:rsidRPr="00FD7C80" w:rsidRDefault="00CA3883" w:rsidP="00F61DF9">
            <w:pPr>
              <w:pStyle w:val="Ttulo3"/>
              <w:contextualSpacing w:val="0"/>
              <w:outlineLvl w:val="2"/>
            </w:pPr>
            <w:r>
              <w:t>2019-2021</w:t>
            </w:r>
          </w:p>
          <w:p w14:paraId="7C29D4BE" w14:textId="62B1D92E" w:rsidR="00F61DF9" w:rsidRPr="00FD7C80" w:rsidRDefault="00CA3883" w:rsidP="00F61DF9">
            <w:pPr>
              <w:pStyle w:val="Ttulo2"/>
              <w:contextualSpacing w:val="0"/>
              <w:outlineLvl w:val="1"/>
            </w:pPr>
            <w:r>
              <w:t>Bachillerato tecnologico</w:t>
            </w:r>
            <w:r w:rsidR="00F61DF9" w:rsidRPr="00FD7C80">
              <w:rPr>
                <w:lang w:bidi="es-ES"/>
              </w:rPr>
              <w:t xml:space="preserve">, </w:t>
            </w:r>
            <w:r w:rsidR="006754C9">
              <w:rPr>
                <w:rStyle w:val="Referenciasutil"/>
              </w:rPr>
              <w:t xml:space="preserve">sagrado corazon de jesus </w:t>
            </w:r>
          </w:p>
          <w:p w14:paraId="2A860BA0" w14:textId="1B91D531" w:rsidR="006754C9" w:rsidRDefault="006754C9" w:rsidP="00F61DF9"/>
          <w:p w14:paraId="3F8DCB09" w14:textId="77777777" w:rsidR="00F61DF9" w:rsidRDefault="00E74496" w:rsidP="00F61DF9">
            <w:pPr>
              <w:rPr>
                <w:b/>
                <w:bCs/>
                <w:sz w:val="28"/>
                <w:szCs w:val="28"/>
              </w:rPr>
            </w:pPr>
            <w:r w:rsidRPr="00E74496">
              <w:rPr>
                <w:b/>
                <w:bCs/>
                <w:sz w:val="28"/>
                <w:szCs w:val="28"/>
              </w:rPr>
              <w:t>Formación complementaria</w:t>
            </w:r>
          </w:p>
          <w:p w14:paraId="16A15301" w14:textId="77777777" w:rsidR="009C2055" w:rsidRDefault="009C2055" w:rsidP="00F61DF9"/>
          <w:p w14:paraId="255D8E7E" w14:textId="1E2120B2" w:rsidR="00E74496" w:rsidRDefault="00E74496" w:rsidP="00F61DF9">
            <w:r>
              <w:t>Curso de programación de videojuegos</w:t>
            </w:r>
            <w:r w:rsidR="009C2055">
              <w:t xml:space="preserve"> -</w:t>
            </w:r>
            <w:r w:rsidR="00E61389">
              <w:t>Asociación</w:t>
            </w:r>
            <w:r w:rsidR="009C2055">
              <w:t xml:space="preserve"> de altas capacidades de zaragoza- 40 horas</w:t>
            </w:r>
          </w:p>
          <w:p w14:paraId="13D7C550" w14:textId="77777777" w:rsidR="009C2055" w:rsidRDefault="009C2055" w:rsidP="00F61DF9"/>
          <w:p w14:paraId="72DC44E5" w14:textId="77777777" w:rsidR="009C2055" w:rsidRDefault="009C2055" w:rsidP="00F61DF9">
            <w:pPr>
              <w:rPr>
                <w:b/>
                <w:bCs/>
                <w:sz w:val="28"/>
                <w:szCs w:val="28"/>
              </w:rPr>
            </w:pPr>
            <w:r w:rsidRPr="009C2055">
              <w:rPr>
                <w:b/>
                <w:bCs/>
                <w:sz w:val="28"/>
                <w:szCs w:val="28"/>
              </w:rPr>
              <w:t>Idiomas</w:t>
            </w:r>
          </w:p>
          <w:p w14:paraId="074D29E9" w14:textId="77777777" w:rsidR="009C2055" w:rsidRDefault="009C2055" w:rsidP="00F61DF9">
            <w:pPr>
              <w:rPr>
                <w:b/>
                <w:bCs/>
                <w:sz w:val="28"/>
                <w:szCs w:val="28"/>
              </w:rPr>
            </w:pPr>
          </w:p>
          <w:p w14:paraId="01E8F808" w14:textId="53C315A7" w:rsidR="009C2055" w:rsidRDefault="00E61389" w:rsidP="00F61DF9">
            <w:r>
              <w:t>Inglés: nivel medio/alto</w:t>
            </w:r>
          </w:p>
          <w:p w14:paraId="7A0F20D4" w14:textId="77777777" w:rsidR="00E61389" w:rsidRDefault="00E61389" w:rsidP="00F61DF9">
            <w:r>
              <w:t>Francés: nivel medio</w:t>
            </w:r>
          </w:p>
          <w:p w14:paraId="7C8D6FC0" w14:textId="77777777" w:rsidR="00E61389" w:rsidRDefault="00E61389" w:rsidP="00F61DF9">
            <w:pPr>
              <w:rPr>
                <w:b/>
                <w:bCs/>
                <w:sz w:val="28"/>
                <w:szCs w:val="28"/>
              </w:rPr>
            </w:pPr>
          </w:p>
          <w:p w14:paraId="0D39851E" w14:textId="77777777" w:rsidR="00E61389" w:rsidRDefault="00E61389" w:rsidP="00F61D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Herramientas</w:t>
            </w:r>
          </w:p>
          <w:p w14:paraId="6BD36A57" w14:textId="7BB8079D" w:rsidR="00E61389" w:rsidRPr="00E61389" w:rsidRDefault="001345D0" w:rsidP="00F61DF9">
            <w:proofErr w:type="spellStart"/>
            <w:r>
              <w:t>Pencil</w:t>
            </w:r>
            <w:proofErr w:type="spellEnd"/>
            <w:r>
              <w:t xml:space="preserve"> </w:t>
            </w:r>
            <w:proofErr w:type="spellStart"/>
            <w:r>
              <w:t>proyect</w:t>
            </w:r>
            <w:proofErr w:type="spellEnd"/>
            <w:r>
              <w:t xml:space="preserve">, Eclipse, NetBeans, Visual estudio </w:t>
            </w:r>
            <w:proofErr w:type="spellStart"/>
            <w:r>
              <w:t>code</w:t>
            </w:r>
            <w:proofErr w:type="spellEnd"/>
            <w:r>
              <w:t xml:space="preserve">, Oracle </w:t>
            </w:r>
            <w:proofErr w:type="spellStart"/>
            <w:r>
              <w:t>VMvirtualbox</w:t>
            </w:r>
            <w:proofErr w:type="spellEnd"/>
            <w:r>
              <w:t>.</w:t>
            </w:r>
          </w:p>
        </w:tc>
      </w:tr>
    </w:tbl>
    <w:sdt>
      <w:sdtPr>
        <w:alias w:val="Aptitudes:"/>
        <w:tag w:val="Aptitudes:"/>
        <w:id w:val="-1392877668"/>
        <w:placeholder>
          <w:docPart w:val="64BF896A14E241329BAAB0B3BA8BEA2B"/>
        </w:placeholder>
        <w:temporary/>
        <w:showingPlcHdr/>
        <w15:appearance w15:val="hidden"/>
      </w:sdtPr>
      <w:sdtEndPr/>
      <w:sdtContent>
        <w:p w14:paraId="254E54EA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0991AE14" w14:textId="77777777" w:rsidTr="00DE2EA9">
        <w:tc>
          <w:tcPr>
            <w:tcW w:w="4410" w:type="dxa"/>
          </w:tcPr>
          <w:p w14:paraId="1208F05E" w14:textId="77777777" w:rsidR="00A873BF" w:rsidRDefault="00A873BF" w:rsidP="00A873BF">
            <w:pPr>
              <w:pStyle w:val="Listaconvietas"/>
              <w:contextualSpacing w:val="0"/>
            </w:pPr>
            <w:r>
              <w:t xml:space="preserve">Capacidad de aprendizaje </w:t>
            </w:r>
          </w:p>
          <w:p w14:paraId="092DA3D5" w14:textId="1D604A23" w:rsidR="00A873BF" w:rsidRDefault="00A873BF" w:rsidP="00A873BF">
            <w:pPr>
              <w:pStyle w:val="Listaconvietas"/>
              <w:contextualSpacing w:val="0"/>
            </w:pPr>
            <w:r>
              <w:t>Capacidad de trabajo en equipo</w:t>
            </w:r>
          </w:p>
          <w:p w14:paraId="5EDE9A28" w14:textId="0CD7DDA7" w:rsidR="00A873BF" w:rsidRPr="00FD7C80" w:rsidRDefault="00A873BF" w:rsidP="00A873BF">
            <w:pPr>
              <w:pStyle w:val="Listaconvietas"/>
              <w:contextualSpacing w:val="0"/>
            </w:pPr>
            <w:r>
              <w:t>Compromiso</w:t>
            </w:r>
          </w:p>
        </w:tc>
        <w:tc>
          <w:tcPr>
            <w:tcW w:w="4616" w:type="dxa"/>
            <w:tcMar>
              <w:left w:w="360" w:type="dxa"/>
            </w:tcMar>
          </w:tcPr>
          <w:p w14:paraId="6E97F0AA" w14:textId="6AB01BE7" w:rsidR="00A873BF" w:rsidRDefault="00A873BF" w:rsidP="00A873BF">
            <w:pPr>
              <w:pStyle w:val="Listaconvietas"/>
              <w:contextualSpacing w:val="0"/>
            </w:pPr>
            <w:r>
              <w:t>Tratamiento de datos</w:t>
            </w:r>
          </w:p>
          <w:p w14:paraId="13DD4CBB" w14:textId="77777777" w:rsidR="00A873BF" w:rsidRDefault="00A873BF" w:rsidP="00A873BF">
            <w:pPr>
              <w:pStyle w:val="Listaconvietas"/>
              <w:contextualSpacing w:val="0"/>
            </w:pPr>
            <w:r>
              <w:t>comprensión de sistemas informáticos</w:t>
            </w:r>
          </w:p>
          <w:p w14:paraId="3CFB239A" w14:textId="32E3E04F" w:rsidR="00A873BF" w:rsidRPr="00FD7C80" w:rsidRDefault="00A873BF" w:rsidP="00A873BF">
            <w:pPr>
              <w:pStyle w:val="Listaconvietas"/>
              <w:contextualSpacing w:val="0"/>
            </w:pPr>
            <w:r>
              <w:t>desarrollo de videojuegos</w:t>
            </w:r>
          </w:p>
        </w:tc>
      </w:tr>
    </w:tbl>
    <w:p w14:paraId="28E99E22" w14:textId="1A1BA09D" w:rsidR="00B51D1B" w:rsidRPr="00FD7C80" w:rsidRDefault="00B51D1B" w:rsidP="001345D0">
      <w:pPr>
        <w:pStyle w:val="Ttulo1"/>
      </w:pPr>
    </w:p>
    <w:sectPr w:rsidR="00B51D1B" w:rsidRPr="00FD7C80" w:rsidSect="002B4751">
      <w:footerReference w:type="default" r:id="rId8"/>
      <w:headerReference w:type="first" r:id="rId9"/>
      <w:foot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4C0F" w14:textId="77777777" w:rsidR="004D03BB" w:rsidRDefault="004D03BB" w:rsidP="0068194B">
      <w:r>
        <w:separator/>
      </w:r>
    </w:p>
    <w:p w14:paraId="6A4EB177" w14:textId="77777777" w:rsidR="004D03BB" w:rsidRDefault="004D03BB"/>
    <w:p w14:paraId="67FB1026" w14:textId="77777777" w:rsidR="004D03BB" w:rsidRDefault="004D03BB"/>
  </w:endnote>
  <w:endnote w:type="continuationSeparator" w:id="0">
    <w:p w14:paraId="23229BB5" w14:textId="77777777" w:rsidR="004D03BB" w:rsidRDefault="004D03BB" w:rsidP="0068194B">
      <w:r>
        <w:continuationSeparator/>
      </w:r>
    </w:p>
    <w:p w14:paraId="01BC2E4C" w14:textId="77777777" w:rsidR="004D03BB" w:rsidRDefault="004D03BB"/>
    <w:p w14:paraId="2B48CE49" w14:textId="77777777" w:rsidR="004D03BB" w:rsidRDefault="004D0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67100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D3DC" w14:textId="5B484CA5" w:rsidR="00AD69F8" w:rsidRPr="00A202B8" w:rsidRDefault="00AD69F8" w:rsidP="00A202B8">
    <w:pPr>
      <w:pStyle w:val="Piedepgina"/>
      <w:jc w:val="right"/>
      <w:rPr>
        <w:sz w:val="12"/>
        <w:szCs w:val="12"/>
      </w:rPr>
    </w:pPr>
    <w:r w:rsidRPr="00A202B8">
      <w:rPr>
        <w:sz w:val="18"/>
        <w:szCs w:val="18"/>
      </w:rPr>
      <w:t>Actualizado el 29/10/</w:t>
    </w:r>
    <w:r w:rsidR="00A202B8" w:rsidRPr="00A202B8">
      <w:rPr>
        <w:sz w:val="18"/>
        <w:szCs w:val="18"/>
      </w:rPr>
      <w:t>2021</w:t>
    </w:r>
  </w:p>
  <w:p w14:paraId="2BE04FC8" w14:textId="77777777" w:rsidR="00AD69F8" w:rsidRDefault="00AD6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F3A0" w14:textId="77777777" w:rsidR="004D03BB" w:rsidRDefault="004D03BB" w:rsidP="0068194B">
      <w:r>
        <w:separator/>
      </w:r>
    </w:p>
    <w:p w14:paraId="1D3A2C20" w14:textId="77777777" w:rsidR="004D03BB" w:rsidRDefault="004D03BB"/>
    <w:p w14:paraId="5BBB89C9" w14:textId="77777777" w:rsidR="004D03BB" w:rsidRDefault="004D03BB"/>
  </w:footnote>
  <w:footnote w:type="continuationSeparator" w:id="0">
    <w:p w14:paraId="0E3978DC" w14:textId="77777777" w:rsidR="004D03BB" w:rsidRDefault="004D03BB" w:rsidP="0068194B">
      <w:r>
        <w:continuationSeparator/>
      </w:r>
    </w:p>
    <w:p w14:paraId="4DDE5ADA" w14:textId="77777777" w:rsidR="004D03BB" w:rsidRDefault="004D03BB"/>
    <w:p w14:paraId="6650293F" w14:textId="77777777" w:rsidR="004D03BB" w:rsidRDefault="004D03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B6D0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833C8A" wp14:editId="1EB63E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BB5AF2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8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345D0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B655D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3BB"/>
    <w:rsid w:val="004E01EB"/>
    <w:rsid w:val="004E2794"/>
    <w:rsid w:val="00510392"/>
    <w:rsid w:val="00513E2A"/>
    <w:rsid w:val="00535FA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754C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5E95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2055"/>
    <w:rsid w:val="009C4DFC"/>
    <w:rsid w:val="009D44F8"/>
    <w:rsid w:val="009E3160"/>
    <w:rsid w:val="009F220C"/>
    <w:rsid w:val="009F3B05"/>
    <w:rsid w:val="009F4931"/>
    <w:rsid w:val="00A14534"/>
    <w:rsid w:val="00A16DAA"/>
    <w:rsid w:val="00A202B8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73BF"/>
    <w:rsid w:val="00A924A0"/>
    <w:rsid w:val="00A93A5D"/>
    <w:rsid w:val="00AB32F8"/>
    <w:rsid w:val="00AB610B"/>
    <w:rsid w:val="00AD360E"/>
    <w:rsid w:val="00AD40FB"/>
    <w:rsid w:val="00AD69F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3883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389"/>
    <w:rsid w:val="00E70240"/>
    <w:rsid w:val="00E71E6B"/>
    <w:rsid w:val="00E74496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B2F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es-ES%7b89B5D622-6E03-4CAD-AC90-703DC2377AF6%7d\%7b28E11EF3-C0C8-4448-A62D-40C20947F05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785959A654236AB5BBF02C6082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A64DA-0AFF-4B17-83BF-A6471344A6C7}"/>
      </w:docPartPr>
      <w:docPartBody>
        <w:p w:rsidR="002B2539" w:rsidRDefault="00BA079E">
          <w:pPr>
            <w:pStyle w:val="068785959A654236AB5BBF02C6082CD7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B28B406AAE03450B9FCA17DE645C4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155EC-9F1D-4BF5-84B9-F32B56169E09}"/>
      </w:docPartPr>
      <w:docPartBody>
        <w:p w:rsidR="002B2539" w:rsidRDefault="00BA079E">
          <w:pPr>
            <w:pStyle w:val="B28B406AAE03450B9FCA17DE645C48A4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476FBFF5C67143E4B2D0667FE83CC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4074-F740-47C5-A090-5A162E18F88A}"/>
      </w:docPartPr>
      <w:docPartBody>
        <w:p w:rsidR="002B2539" w:rsidRDefault="00BA079E">
          <w:pPr>
            <w:pStyle w:val="476FBFF5C67143E4B2D0667FE83CC1CD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64BF896A14E241329BAAB0B3BA8BE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35346-1592-4011-9C23-C49C431E6AE5}"/>
      </w:docPartPr>
      <w:docPartBody>
        <w:p w:rsidR="002B2539" w:rsidRDefault="00BA079E">
          <w:pPr>
            <w:pStyle w:val="64BF896A14E241329BAAB0B3BA8BEA2B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9"/>
    <w:rsid w:val="001E6736"/>
    <w:rsid w:val="002B2539"/>
    <w:rsid w:val="0063416F"/>
    <w:rsid w:val="00B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68785959A654236AB5BBF02C6082CD7">
    <w:name w:val="068785959A654236AB5BBF02C6082CD7"/>
  </w:style>
  <w:style w:type="paragraph" w:customStyle="1" w:styleId="B28B406AAE03450B9FCA17DE645C48A4">
    <w:name w:val="B28B406AAE03450B9FCA17DE645C48A4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476FBFF5C67143E4B2D0667FE83CC1CD">
    <w:name w:val="476FBFF5C67143E4B2D0667FE83CC1CD"/>
  </w:style>
  <w:style w:type="paragraph" w:customStyle="1" w:styleId="64BF896A14E241329BAAB0B3BA8BEA2B">
    <w:name w:val="64BF896A14E241329BAAB0B3BA8BEA2B"/>
  </w:style>
  <w:style w:type="paragraph" w:customStyle="1" w:styleId="2C63F4328D9C4F4588F7888183FE6A9E">
    <w:name w:val="2C63F4328D9C4F4588F7888183FE6A9E"/>
    <w:rsid w:val="00634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892A-58DD-4F88-B36D-E7A5B6A6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{28E11EF3-C0C8-4448-A62D-40C20947F05D}tf16402488_win32.dotx</Template>
  <TotalTime>0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2021-10-27T12:52:00Z</dcterms:created>
  <dcterms:modified xsi:type="dcterms:W3CDTF">2021-10-29T11:22:00Z</dcterms:modified>
  <cp:category/>
</cp:coreProperties>
</file>